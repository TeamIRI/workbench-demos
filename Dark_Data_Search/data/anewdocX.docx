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 xml:space="preserve">People to remember: </w:t>
        <w:br/>
        <w:br/>
        <w:t>161-23-4923 Michael Johns</w:t>
        <w:br/>
        <w:t>656-75-8962 Faith Backla</w:t>
        <w:br/>
        <w:t>224-23-4923 Michael Bass</w:t>
        <w:br/>
        <w:t>194-67-0943 Ziggy Marshall</w:t>
        <w:br/>
        <w:t>367-54-2323 George Jeffs</w:t>
        <w:br/>
        <w:br/>
        <w:t>Next are the Netherlands Social Fiscal Numbers:</w:t>
        <w:br/>
        <w:br/>
        <w:t>1) 123456789 Daan Maan</w:t>
        <w:br/>
        <w:t>2) 987654321 Emma Sals</w:t>
        <w:br/>
        <w:t>3) 103812364 Sophie Denks</w:t>
        <w:br/>
        <w:br/>
        <w:t>The Italy Fiscal Codes:</w:t>
        <w:br/>
        <w:br/>
        <w:t>1) 1234567891234567 Abele Achille</w:t>
        <w:br/>
        <w:t>2) 1472583690963214 Ada Adalberto</w:t>
        <w:br/>
        <w:t>3) 0789456123456782 Adele Adelina</w:t>
        <w:br/>
        <w:br/>
        <w:t>The Korean Social Security Codes are:</w:t>
        <w:br/>
        <w:br/>
        <w:t>1) 040392-5967562 Min Jun</w:t>
        <w:br/>
        <w:t>2) 120486-7863214 Ji Hu</w:t>
        <w:br/>
        <w:t>3) 321198-2345236 Ji Hoon</w:t>
        <w:br/>
        <w:br/>
        <w:t>Others include:</w:t>
        <w:br/>
        <w:br/>
        <w:t>John Grimaldi 5867-5276-2792-7452 764-43-0966 (321) 777-8890</w:t>
        <w:br/>
        <w:t>Joanne Jones 2569-5934-9268-1705 312-24-7945 (727) 254-5467</w:t>
        <w:br/>
        <w:t>Michael Smith 2869-2256-1503-5177 503-25-6009 (770) 235-6578</w:t>
        <w:br/>
        <w:t>Peter Everett 8135-4478-2747-9463523-47-8090 (937) 492-3564</w:t>
        <w:br/>
        <w:t>Donald Franklin  2865-8964-1559-7009 457-74-7450 (305) 254-6446</w:t>
        <w:br/>
        <w:t>Paul Martin 1402-5647-4067-1446 499-60-0735 (205) 254-7567</w:t>
        <w:br/>
        <w:t>John Davis 5793-5842-3038-1792 231-40-9678 (417) 555-1212</w:t>
        <w:br/>
        <w:t>Paul Humboldt 7013-5191-1687-2256 225-76-0934 (372) 142-6457</w:t>
        <w:br/>
        <w:t>Beth Nunez 6986-4127-7062-4675 311-76-7455 (727) 365-7457</w:t>
        <w:br/>
        <w:t>Mary Ann Porter 7352-2478-4293-2756 745-57-2647 (407) 254-8768</w:t>
        <w:br/>
        <w:t>John Stevenson 6412-8994-6035-8904 895-07-0467 (321) 265-7689</w:t>
        <w:br/>
        <w:br/>
        <w:t>7234-7036-1853-8745 310-44-2352 (727) 353-6312 MichaelEllis@gmail.com</w:t>
      </w:r>
    </w:p>
    <w:p>
      <w:pPr>
        <w:pStyle w:val="Normal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7095-4122-3046-1454 423-33-5818 (321) 262-4782 JohnSmith@att.com</w:t>
      </w:r>
    </w:p>
    <w:p>
      <w:pPr>
        <w:pStyle w:val="Normal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1736-7434-1654-4814 223-90-1124 (937) 767-8344 AngelaBestgen@yahoo.com</w:t>
      </w:r>
    </w:p>
    <w:p>
      <w:pPr>
        <w:pStyle w:val="Normal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1690-7704-7823-7782 422-22-4753 (205) 562-1357 Gjohn@etc.com</w:t>
      </w:r>
    </w:p>
    <w:p>
      <w:pPr>
        <w:pStyle w:val="Normal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3702-8025-0262-4114 678-33-6746 (727) 346-1043 Sleslie@gmail.com</w:t>
      </w:r>
    </w:p>
    <w:p>
      <w:pPr>
        <w:pStyle w:val="Normal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7375-8034-7034-8832 645-07-2345 (407) 523-7609 MaryC@yahoo.com</w:t>
      </w:r>
    </w:p>
    <w:p>
      <w:pPr>
        <w:pStyle w:val="Normal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8934-0265-5183-0954 241-22-5234 (305) 842-3563 BethMartini@gmail.com</w:t>
      </w:r>
    </w:p>
    <w:p>
      <w:pPr>
        <w:pStyle w:val="Normal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1854-6135-6425-9041 434-55-3955 (813) 893-5442 GeorgePittman@iri.com</w:t>
      </w:r>
    </w:p>
    <w:p>
      <w:pPr>
        <w:pStyle w:val="Normal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1765-8904-1449-7019 845-72-2679 (405) 323-4855 PattyEllenton@gmail.com</w:t>
      </w:r>
    </w:p>
    <w:p>
      <w:pPr>
        <w:pStyle w:val="Normal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3634-7086-1883-8742 221-45-6532 (352) 776-8234 RDePalmas@etc.com</w:t>
      </w:r>
    </w:p>
    <w:p>
      <w:pPr>
        <w:pStyle w:val="Normal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7895-4126-3056-1457 890-44-8245 (321) 727-7567 RomanGrimaldi@iri.com</w:t>
      </w:r>
    </w:p>
    <w:p>
      <w:pPr>
        <w:pStyle w:val="Normal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5636-7494-1614-4812 523-55-2865 (354) 693-3657 Jjonesy@yahoo.com</w:t>
      </w:r>
    </w:p>
    <w:p>
      <w:pPr>
        <w:pStyle w:val="Normal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9490-7774-7883-7789 527-25-6009 (205) 265-8765 MichaelS@gmail.com</w:t>
      </w:r>
    </w:p>
    <w:p>
      <w:pPr>
        <w:pStyle w:val="Normal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4202-8045-0282-4110 522-47-8090 (813) 878-9080 PeterEverest@iri.com</w:t>
      </w:r>
    </w:p>
    <w:p>
      <w:pPr>
        <w:pStyle w:val="Normal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7375-8094-7834-8837 534-62-3523 (727) 555-1434 DonaldSimpson@gmail.com</w:t>
      </w:r>
    </w:p>
    <w:p>
      <w:pPr>
        <w:pStyle w:val="Normal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6534-0235-5383-0959 564-76-2442 (407) 233-2143 Pmartinville@gmail.com</w:t>
      </w:r>
    </w:p>
    <w:p>
      <w:pPr>
        <w:pStyle w:val="Normal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0954-6185-6465-9046 623-34-6344 (307) 369-4524 JohnDavidson@iri.com</w:t>
      </w:r>
    </w:p>
    <w:p>
      <w:pPr>
        <w:pStyle w:val="Normal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2467-5270-2892-7458 723-74-5212 (973) 235-7347 PaulH@etc.com</w:t>
      </w:r>
    </w:p>
    <w:p>
      <w:pPr>
        <w:pStyle w:val="Normal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8769-5914-9768-1709 412-33-3666 (946) 217-3657 BethNursley@yahoo.com</w:t>
      </w:r>
    </w:p>
    <w:p>
      <w:pPr>
        <w:pStyle w:val="Normal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1769-2236-1903-5171 716-57-2647 (354) 423-7956 MAPotts@iri.com</w:t>
      </w:r>
    </w:p>
    <w:p>
      <w:pPr>
        <w:pStyle w:val="Normal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5835-4878-2247-9462 864-51-3613 (321) 777-0090 StevenJohnson@att.com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hi-IN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AbsatzStandardschriftart11">
    <w:name w:val="WW-Absatz-Standardschriftart11"/>
    <w:rPr/>
  </w:style>
  <w:style w:type="character" w:styleId="DefaultParagraphFont">
    <w:name w:val="Default Paragraph Font"/>
    <w:rPr/>
  </w:style>
  <w:style w:type="character" w:styleId="WWAbsatzStandardschriftart111">
    <w:name w:val="WW-Absatz-Standardschriftart111"/>
    <w:rPr/>
  </w:style>
  <w:style w:type="character" w:styleId="WWAbsatzStandardschriftart1111">
    <w:name w:val="WW-Absatz-Standardschriftart1111"/>
    <w:rPr/>
  </w:style>
  <w:style w:type="character" w:styleId="WWAbsatzStandardschriftart11111">
    <w:name w:val="WW-Absatz-Standardschriftart11111"/>
    <w:rPr/>
  </w:style>
  <w:style w:type="character" w:styleId="BodyTextChar">
    <w:name w:val="Body Text Char"/>
    <w:basedOn w:val="DefaultParagraphFont"/>
    <w:rPr>
      <w:sz w:val="24"/>
      <w:szCs w:val="24"/>
    </w:rPr>
  </w:style>
  <w:style w:type="character" w:styleId="InternetLink">
    <w:name w:val="Internet Link"/>
    <w:rPr>
      <w:color w:val="000080"/>
      <w:u w:val="single"/>
      <w:lang w:val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Arial" w:cs="Arial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2014-07-01T10:29:02Z</dcterms:created>
  <dc:language>en-US</dc:language>
  <cp:revision>1</cp:revision>
</cp:coreProperties>
</file>